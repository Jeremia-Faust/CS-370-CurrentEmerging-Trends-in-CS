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81E4" w14:textId="0ACC23F6" w:rsidR="00A323C4" w:rsidRDefault="00A323C4" w:rsidP="00A323C4">
      <w:pPr>
        <w:pStyle w:val="Title"/>
      </w:pPr>
      <w:r>
        <w:t xml:space="preserve">Project </w:t>
      </w:r>
      <w:r>
        <w:t>Two</w:t>
      </w:r>
    </w:p>
    <w:p w14:paraId="4E95DDD8" w14:textId="77777777" w:rsidR="00A323C4" w:rsidRDefault="00A323C4" w:rsidP="00A323C4">
      <w:pPr>
        <w:pStyle w:val="Title"/>
      </w:pPr>
      <w:r>
        <w:t>Jeremia Faust</w:t>
      </w:r>
    </w:p>
    <w:p w14:paraId="666C9563" w14:textId="77777777" w:rsidR="00A323C4" w:rsidRDefault="00A323C4" w:rsidP="00A323C4">
      <w:pPr>
        <w:pStyle w:val="Title"/>
      </w:pPr>
      <w:r>
        <w:t>Doctor Obafemi Balogun</w:t>
      </w:r>
    </w:p>
    <w:p w14:paraId="6EABE2B6" w14:textId="0ABB98CF" w:rsidR="00A323C4" w:rsidRDefault="00A323C4" w:rsidP="00A323C4">
      <w:pPr>
        <w:pStyle w:val="Title"/>
      </w:pPr>
      <w:r>
        <w:t>August</w:t>
      </w:r>
      <w:r>
        <w:t xml:space="preserve"> </w:t>
      </w:r>
      <w:r>
        <w:t>13</w:t>
      </w:r>
      <w:r>
        <w:t>, 2022</w:t>
      </w:r>
    </w:p>
    <w:p w14:paraId="59E1F851" w14:textId="669D0BA9" w:rsidR="00A323C4" w:rsidRDefault="00A323C4" w:rsidP="00A323C4">
      <w:pPr>
        <w:pStyle w:val="Title"/>
      </w:pPr>
    </w:p>
    <w:p w14:paraId="31D53693" w14:textId="77777777" w:rsidR="00A323C4" w:rsidRDefault="00A323C4">
      <w:pPr>
        <w:rPr>
          <w:rFonts w:asciiTheme="majorHAnsi" w:eastAsiaTheme="majorEastAsia" w:hAnsiTheme="majorHAnsi" w:cstheme="majorBidi"/>
        </w:rPr>
      </w:pPr>
      <w:r>
        <w:br w:type="page"/>
      </w:r>
    </w:p>
    <w:p w14:paraId="0D12FA0F" w14:textId="506FDDE9" w:rsidR="00B773BA" w:rsidRDefault="00B773BA" w:rsidP="00A323C4">
      <w:pPr>
        <w:pStyle w:val="Title"/>
        <w:rPr>
          <w:b/>
          <w:bCs/>
        </w:rPr>
      </w:pPr>
      <w:r>
        <w:rPr>
          <w:b/>
          <w:bCs/>
        </w:rPr>
        <w:lastRenderedPageBreak/>
        <w:t>Treasure Hunt Eight by Eight Maze</w:t>
      </w:r>
    </w:p>
    <w:p w14:paraId="24B7CD94" w14:textId="42FD5E2F" w:rsidR="00B773BA" w:rsidRDefault="00B773BA" w:rsidP="00A323C4">
      <w:pPr>
        <w:pStyle w:val="Title"/>
        <w:rPr>
          <w:b/>
          <w:bCs/>
        </w:rPr>
      </w:pPr>
      <w:r w:rsidRPr="00506C38">
        <w:rPr>
          <w:noProof/>
        </w:rPr>
        <w:drawing>
          <wp:inline distT="0" distB="0" distL="0" distR="0" wp14:anchorId="390D1402" wp14:editId="45C573EE">
            <wp:extent cx="2250440" cy="2250440"/>
            <wp:effectExtent l="0" t="0" r="0" b="0"/>
            <wp:docPr id="1" name="Picture 1" descr="A black and white checkered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checkered background&#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954" cy="2254954"/>
                    </a:xfrm>
                    <a:prstGeom prst="rect">
                      <a:avLst/>
                    </a:prstGeom>
                    <a:noFill/>
                    <a:ln>
                      <a:noFill/>
                    </a:ln>
                  </pic:spPr>
                </pic:pic>
              </a:graphicData>
            </a:graphic>
          </wp:inline>
        </w:drawing>
      </w:r>
    </w:p>
    <w:p w14:paraId="190B6E8E" w14:textId="0226C748" w:rsidR="00A323C4" w:rsidRDefault="009F73A5" w:rsidP="00A323C4">
      <w:pPr>
        <w:pStyle w:val="Title"/>
        <w:rPr>
          <w:b/>
          <w:bCs/>
        </w:rPr>
      </w:pPr>
      <w:r>
        <w:rPr>
          <w:b/>
          <w:bCs/>
        </w:rPr>
        <w:t>D</w:t>
      </w:r>
      <w:r w:rsidRPr="009F73A5">
        <w:rPr>
          <w:b/>
          <w:bCs/>
        </w:rPr>
        <w:t xml:space="preserve">ifferences between </w:t>
      </w:r>
      <w:r>
        <w:rPr>
          <w:b/>
          <w:bCs/>
        </w:rPr>
        <w:t>H</w:t>
      </w:r>
      <w:r w:rsidRPr="009F73A5">
        <w:rPr>
          <w:b/>
          <w:bCs/>
        </w:rPr>
        <w:t xml:space="preserve">uman and </w:t>
      </w:r>
      <w:r>
        <w:rPr>
          <w:b/>
          <w:bCs/>
        </w:rPr>
        <w:t>M</w:t>
      </w:r>
      <w:r w:rsidRPr="009F73A5">
        <w:rPr>
          <w:b/>
          <w:bCs/>
        </w:rPr>
        <w:t xml:space="preserve">achine approaches to </w:t>
      </w:r>
      <w:r>
        <w:rPr>
          <w:b/>
          <w:bCs/>
        </w:rPr>
        <w:t>S</w:t>
      </w:r>
      <w:r w:rsidRPr="009F73A5">
        <w:rPr>
          <w:b/>
          <w:bCs/>
        </w:rPr>
        <w:t xml:space="preserve">olving </w:t>
      </w:r>
      <w:r>
        <w:rPr>
          <w:b/>
          <w:bCs/>
        </w:rPr>
        <w:t>P</w:t>
      </w:r>
      <w:r w:rsidRPr="009F73A5">
        <w:rPr>
          <w:b/>
          <w:bCs/>
        </w:rPr>
        <w:t>roblems</w:t>
      </w:r>
    </w:p>
    <w:p w14:paraId="588C23E3" w14:textId="1298A963" w:rsidR="00061F3B" w:rsidRDefault="00061F3B" w:rsidP="00506C38">
      <w:pPr>
        <w:pStyle w:val="Title"/>
        <w:ind w:firstLine="720"/>
        <w:jc w:val="left"/>
      </w:pPr>
      <w:r>
        <w:t xml:space="preserve">The treasure hunt game is </w:t>
      </w:r>
      <w:r w:rsidR="00506C38">
        <w:t xml:space="preserve">an eight-by-eight matrix where with a path that the agent has to find without previous knowledge. </w:t>
      </w:r>
      <w:r w:rsidR="00B773BA">
        <w:t>If a human were to solve this maze, they would first take a look three hundred degree</w:t>
      </w:r>
      <w:r w:rsidR="00734E89">
        <w:t>s</w:t>
      </w:r>
      <w:r w:rsidR="00B773BA">
        <w:t xml:space="preserve"> around to get their bearing. They would notice that </w:t>
      </w:r>
      <w:r w:rsidR="009E61BF">
        <w:t xml:space="preserve">there is one way out of the corner which is down. Human would continue to look around as they are working. Depending on conditions a human can look beyond the immediate area and could see that down leads to a dead end thus from the viewpoint of the human would turn left. A human can do this process quickly and complete the maze in a few seconds. </w:t>
      </w:r>
    </w:p>
    <w:p w14:paraId="1A1983CA" w14:textId="77777777" w:rsidR="002865E1" w:rsidRDefault="001916EA" w:rsidP="002865E1">
      <w:pPr>
        <w:pStyle w:val="Title"/>
        <w:ind w:firstLine="720"/>
        <w:jc w:val="left"/>
      </w:pPr>
      <w:r>
        <w:t xml:space="preserve">An intelligent agent using the Q-learning </w:t>
      </w:r>
      <w:r w:rsidR="00906CBA">
        <w:t>algorithm</w:t>
      </w:r>
      <w:r>
        <w:t xml:space="preserve"> looks at each step with the ability to move up, down, </w:t>
      </w:r>
      <w:r w:rsidR="00491BFF">
        <w:t>left,</w:t>
      </w:r>
      <w:r>
        <w:t xml:space="preserve"> and right.</w:t>
      </w:r>
      <w:r w:rsidR="00491BFF">
        <w:t xml:space="preserve"> At each step it looks around </w:t>
      </w:r>
      <w:r w:rsidR="009909E1">
        <w:t>itself</w:t>
      </w:r>
      <w:r w:rsidR="00491BFF">
        <w:t xml:space="preserve"> to find the best path based on a reward system and </w:t>
      </w:r>
      <w:r w:rsidR="009909E1">
        <w:t>i</w:t>
      </w:r>
      <w:r w:rsidR="00491BFF">
        <w:t>s rewarded based on if was a good move or not</w:t>
      </w:r>
      <w:r w:rsidR="009909E1">
        <w:t>. This is mostly done randomly and after each episode it can make better choices. In the case of the treasure hunt it took 35 episodes, 262 epochs, and 393 seconds to solve the maze at 100%.</w:t>
      </w:r>
    </w:p>
    <w:p w14:paraId="3D6CE6BD" w14:textId="129ECAB9" w:rsidR="00101758" w:rsidRDefault="002865E1" w:rsidP="002865E1">
      <w:pPr>
        <w:pStyle w:val="Title"/>
        <w:ind w:firstLine="720"/>
        <w:jc w:val="left"/>
      </w:pPr>
      <w:r>
        <w:t xml:space="preserve"> A human can solve this maze fairly quickly because they are not  limited and have faster reasoning skills over an agent. An agent has to methodically go through each step to find the treasure. While each takes in data of their</w:t>
      </w:r>
      <w:r w:rsidR="00734E89">
        <w:t xml:space="preserve"> own</w:t>
      </w:r>
      <w:r>
        <w:t xml:space="preserve"> and make choices, a human can look much further </w:t>
      </w:r>
      <w:r>
        <w:lastRenderedPageBreak/>
        <w:t xml:space="preserve">and can decide </w:t>
      </w:r>
      <w:r w:rsidR="00734E89">
        <w:t>what</w:t>
      </w:r>
      <w:r>
        <w:t xml:space="preserve"> looks like a dead end lets go this way</w:t>
      </w:r>
      <w:r w:rsidR="00101758">
        <w:t>. Yes, a human can make a wrong choice but can recover faster. An agent has to go back to the beginning and make better choice</w:t>
      </w:r>
      <w:r w:rsidR="00734E89">
        <w:t>s</w:t>
      </w:r>
      <w:r w:rsidR="00101758">
        <w:t xml:space="preserve"> based on the data it received. </w:t>
      </w:r>
    </w:p>
    <w:p w14:paraId="5EC1CFE8" w14:textId="44E1F7E5" w:rsidR="002865E1" w:rsidRDefault="00101758" w:rsidP="00F65321">
      <w:pPr>
        <w:pStyle w:val="Title"/>
        <w:rPr>
          <w:b/>
          <w:bCs/>
        </w:rPr>
      </w:pPr>
      <w:r>
        <w:rPr>
          <w:b/>
          <w:bCs/>
        </w:rPr>
        <w:t>P</w:t>
      </w:r>
      <w:r w:rsidRPr="00101758">
        <w:rPr>
          <w:b/>
          <w:bCs/>
        </w:rPr>
        <w:t xml:space="preserve">urpose of the </w:t>
      </w:r>
      <w:r>
        <w:rPr>
          <w:b/>
          <w:bCs/>
        </w:rPr>
        <w:t>I</w:t>
      </w:r>
      <w:r w:rsidRPr="00101758">
        <w:rPr>
          <w:b/>
          <w:bCs/>
        </w:rPr>
        <w:t xml:space="preserve">ntelligent </w:t>
      </w:r>
      <w:r>
        <w:rPr>
          <w:b/>
          <w:bCs/>
        </w:rPr>
        <w:t>A</w:t>
      </w:r>
      <w:r w:rsidRPr="00101758">
        <w:rPr>
          <w:b/>
          <w:bCs/>
        </w:rPr>
        <w:t xml:space="preserve">gent in </w:t>
      </w:r>
      <w:r>
        <w:rPr>
          <w:b/>
          <w:bCs/>
        </w:rPr>
        <w:t>P</w:t>
      </w:r>
      <w:r w:rsidRPr="00101758">
        <w:rPr>
          <w:b/>
          <w:bCs/>
        </w:rPr>
        <w:t>athfinding</w:t>
      </w:r>
    </w:p>
    <w:p w14:paraId="6A614F6C" w14:textId="439B0ABF" w:rsidR="00C23C33" w:rsidRDefault="00473529" w:rsidP="00070AFB">
      <w:pPr>
        <w:pStyle w:val="Title"/>
        <w:ind w:firstLine="720"/>
        <w:jc w:val="left"/>
        <w:rPr>
          <w:rFonts w:ascii="Times New Roman" w:eastAsia="Times New Roman" w:hAnsi="Times New Roman" w:cs="Times New Roman"/>
          <w:kern w:val="0"/>
          <w:lang w:eastAsia="en-US"/>
        </w:rPr>
      </w:pPr>
      <w:r>
        <w:t>Reinforcement</w:t>
      </w:r>
      <w:r w:rsidR="00F65321">
        <w:t xml:space="preserve"> learning is the act of taking actions to maximize learning. </w:t>
      </w:r>
      <w:r>
        <w:t xml:space="preserve">This is done with a method called exploration and exploitation. </w:t>
      </w:r>
      <w:r w:rsidR="00070AFB" w:rsidRPr="00070AFB">
        <w:t>This is a method called epsilon greedy strategy which according to Baeldung is “a well-known reinforcement learning algorithm.” There are a few state values that  programs the parameters that the agent follows. Gamma is the value where the agent considers the reward. With a higher value</w:t>
      </w:r>
      <w:r w:rsidR="003959A0">
        <w:t xml:space="preserve"> the</w:t>
      </w:r>
      <w:r w:rsidR="00070AFB" w:rsidRPr="00070AFB">
        <w:t xml:space="preserve"> agent looks for higher rewards. The learning rate or Alpha is the value th</w:t>
      </w:r>
      <w:r w:rsidR="003959A0">
        <w:t>at</w:t>
      </w:r>
      <w:r w:rsidR="00070AFB" w:rsidRPr="00070AFB">
        <w:t xml:space="preserve"> “defines the learning rate or step size”( Baeldung,2021). The lower the value the less the agent learns per step. On the other hand, if the value is too high the agent will not use prior knowledge and only use current information. The exploration, min max, and decay are the values use to balance exploration to exploitation. As the agent learns there is less </w:t>
      </w:r>
      <w:r w:rsidR="003959A0" w:rsidRPr="00070AFB">
        <w:t>needed</w:t>
      </w:r>
      <w:r w:rsidR="00070AFB">
        <w:t xml:space="preserve"> </w:t>
      </w:r>
      <w:r w:rsidR="00070AFB" w:rsidRPr="00070AFB">
        <w:t>to explore so it exploits that knowledge.</w:t>
      </w:r>
      <w:r w:rsidR="00070AFB" w:rsidRPr="00070AFB">
        <w:t xml:space="preserve"> </w:t>
      </w:r>
      <w:r w:rsidR="00070AFB" w:rsidRPr="00070AFB">
        <w:t>That data set is a summary of agents experience at a certain time. It stores the data in what’s called replay memory and is randomly pulled from the replay memory. This breaks any correlation thus providing better learning. The discount factor scales down the rewards after each step. According to Sajil C. K it “adjusts the agent’s behavior to achieve long term goals”. Neural networks are the key component for Q deep learning, it helps the agent to recognize patterns. It provides a “Neural network model that can predict the action for a given state in a game with better accuracy”(Chandrakant,2020)</w:t>
      </w:r>
      <w:r w:rsidR="003959A0">
        <w:t>.</w:t>
      </w:r>
      <w:r w:rsidR="00607786" w:rsidRPr="00607786">
        <w:rPr>
          <w:rFonts w:ascii="Times New Roman" w:eastAsia="Times New Roman" w:hAnsi="Times New Roman" w:cs="Times New Roman"/>
          <w:kern w:val="0"/>
          <w:lang w:eastAsia="en-US"/>
        </w:rPr>
        <w:t xml:space="preserve"> </w:t>
      </w:r>
      <w:r w:rsidR="00607786">
        <w:rPr>
          <w:rFonts w:ascii="Times New Roman" w:eastAsia="Times New Roman" w:hAnsi="Times New Roman" w:cs="Times New Roman"/>
          <w:kern w:val="0"/>
          <w:lang w:eastAsia="en-US"/>
        </w:rPr>
        <w:t>I</w:t>
      </w:r>
      <w:r w:rsidR="00607786">
        <w:rPr>
          <w:rFonts w:ascii="Times New Roman" w:eastAsia="Times New Roman" w:hAnsi="Times New Roman" w:cs="Times New Roman"/>
          <w:kern w:val="0"/>
          <w:lang w:eastAsia="en-US"/>
        </w:rPr>
        <w:t>n the case of the</w:t>
      </w:r>
      <w:r w:rsidR="00607786">
        <w:rPr>
          <w:rFonts w:ascii="Times New Roman" w:eastAsia="Times New Roman" w:hAnsi="Times New Roman" w:cs="Times New Roman"/>
          <w:kern w:val="0"/>
          <w:lang w:eastAsia="en-US"/>
        </w:rPr>
        <w:t xml:space="preserve"> treasure game it maximizes performance by predicting the</w:t>
      </w:r>
      <w:r w:rsidR="00C23C33">
        <w:rPr>
          <w:rFonts w:ascii="Times New Roman" w:eastAsia="Times New Roman" w:hAnsi="Times New Roman" w:cs="Times New Roman"/>
          <w:kern w:val="0"/>
          <w:lang w:eastAsia="en-US"/>
        </w:rPr>
        <w:t xml:space="preserve"> best</w:t>
      </w:r>
      <w:r w:rsidR="00607786">
        <w:rPr>
          <w:rFonts w:ascii="Times New Roman" w:eastAsia="Times New Roman" w:hAnsi="Times New Roman" w:cs="Times New Roman"/>
          <w:kern w:val="0"/>
          <w:lang w:eastAsia="en-US"/>
        </w:rPr>
        <w:t xml:space="preserve"> path</w:t>
      </w:r>
      <w:r w:rsidR="00C23C33">
        <w:rPr>
          <w:rFonts w:ascii="Times New Roman" w:eastAsia="Times New Roman" w:hAnsi="Times New Roman" w:cs="Times New Roman"/>
          <w:kern w:val="0"/>
          <w:lang w:eastAsia="en-US"/>
        </w:rPr>
        <w:t xml:space="preserve"> with a much higher accuracy. One thing to note is that too much reinforcement will diminish the result, so make sure you dial in the values for greater results.</w:t>
      </w:r>
    </w:p>
    <w:p w14:paraId="1158C01B" w14:textId="06BC0CF9" w:rsidR="00506C38" w:rsidRDefault="00C23C33" w:rsidP="00C23C33">
      <w:pPr>
        <w:pStyle w:val="Title"/>
        <w:rPr>
          <w:rFonts w:ascii="Times New Roman" w:eastAsia="Times New Roman" w:hAnsi="Times New Roman" w:cs="Times New Roman"/>
          <w:b/>
          <w:bCs/>
          <w:kern w:val="0"/>
          <w:lang w:eastAsia="en-US"/>
        </w:rPr>
      </w:pPr>
      <w:r>
        <w:rPr>
          <w:rFonts w:ascii="Times New Roman" w:eastAsia="Times New Roman" w:hAnsi="Times New Roman" w:cs="Times New Roman"/>
          <w:b/>
          <w:bCs/>
          <w:kern w:val="0"/>
          <w:lang w:eastAsia="en-US"/>
        </w:rPr>
        <w:lastRenderedPageBreak/>
        <w:t>U</w:t>
      </w:r>
      <w:r w:rsidRPr="00C23C33">
        <w:rPr>
          <w:rFonts w:ascii="Times New Roman" w:eastAsia="Times New Roman" w:hAnsi="Times New Roman" w:cs="Times New Roman"/>
          <w:b/>
          <w:bCs/>
          <w:kern w:val="0"/>
          <w:lang w:eastAsia="en-US"/>
        </w:rPr>
        <w:t xml:space="preserve">se of </w:t>
      </w:r>
      <w:r>
        <w:rPr>
          <w:rFonts w:ascii="Times New Roman" w:eastAsia="Times New Roman" w:hAnsi="Times New Roman" w:cs="Times New Roman"/>
          <w:b/>
          <w:bCs/>
          <w:kern w:val="0"/>
          <w:lang w:eastAsia="en-US"/>
        </w:rPr>
        <w:t>A</w:t>
      </w:r>
      <w:r w:rsidRPr="00C23C33">
        <w:rPr>
          <w:rFonts w:ascii="Times New Roman" w:eastAsia="Times New Roman" w:hAnsi="Times New Roman" w:cs="Times New Roman"/>
          <w:b/>
          <w:bCs/>
          <w:kern w:val="0"/>
          <w:lang w:eastAsia="en-US"/>
        </w:rPr>
        <w:t xml:space="preserve">lgorithms to </w:t>
      </w:r>
      <w:r>
        <w:rPr>
          <w:rFonts w:ascii="Times New Roman" w:eastAsia="Times New Roman" w:hAnsi="Times New Roman" w:cs="Times New Roman"/>
          <w:b/>
          <w:bCs/>
          <w:kern w:val="0"/>
          <w:lang w:eastAsia="en-US"/>
        </w:rPr>
        <w:t>S</w:t>
      </w:r>
      <w:r w:rsidRPr="00C23C33">
        <w:rPr>
          <w:rFonts w:ascii="Times New Roman" w:eastAsia="Times New Roman" w:hAnsi="Times New Roman" w:cs="Times New Roman"/>
          <w:b/>
          <w:bCs/>
          <w:kern w:val="0"/>
          <w:lang w:eastAsia="en-US"/>
        </w:rPr>
        <w:t xml:space="preserve">olve </w:t>
      </w:r>
      <w:r>
        <w:rPr>
          <w:rFonts w:ascii="Times New Roman" w:eastAsia="Times New Roman" w:hAnsi="Times New Roman" w:cs="Times New Roman"/>
          <w:b/>
          <w:bCs/>
          <w:kern w:val="0"/>
          <w:lang w:eastAsia="en-US"/>
        </w:rPr>
        <w:t>C</w:t>
      </w:r>
      <w:r w:rsidRPr="00C23C33">
        <w:rPr>
          <w:rFonts w:ascii="Times New Roman" w:eastAsia="Times New Roman" w:hAnsi="Times New Roman" w:cs="Times New Roman"/>
          <w:b/>
          <w:bCs/>
          <w:kern w:val="0"/>
          <w:lang w:eastAsia="en-US"/>
        </w:rPr>
        <w:t xml:space="preserve">omplex </w:t>
      </w:r>
      <w:r>
        <w:rPr>
          <w:rFonts w:ascii="Times New Roman" w:eastAsia="Times New Roman" w:hAnsi="Times New Roman" w:cs="Times New Roman"/>
          <w:b/>
          <w:bCs/>
          <w:kern w:val="0"/>
          <w:lang w:eastAsia="en-US"/>
        </w:rPr>
        <w:t>P</w:t>
      </w:r>
      <w:r w:rsidRPr="00C23C33">
        <w:rPr>
          <w:rFonts w:ascii="Times New Roman" w:eastAsia="Times New Roman" w:hAnsi="Times New Roman" w:cs="Times New Roman"/>
          <w:b/>
          <w:bCs/>
          <w:kern w:val="0"/>
          <w:lang w:eastAsia="en-US"/>
        </w:rPr>
        <w:t>roblems</w:t>
      </w:r>
    </w:p>
    <w:p w14:paraId="6A675A64" w14:textId="2DC9D5C3" w:rsidR="000779B2" w:rsidRDefault="000779B2" w:rsidP="00C23C33">
      <w:pPr>
        <w:pStyle w:val="Title"/>
        <w:jc w:val="left"/>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ab/>
        <w:t xml:space="preserve">For the treasure can we had to implement Q-Learning </w:t>
      </w:r>
      <w:r w:rsidR="00663137">
        <w:rPr>
          <w:rFonts w:ascii="Times New Roman" w:eastAsia="Times New Roman" w:hAnsi="Times New Roman" w:cs="Times New Roman"/>
          <w:kern w:val="0"/>
          <w:lang w:eastAsia="en-US"/>
        </w:rPr>
        <w:t>using</w:t>
      </w:r>
      <w:r>
        <w:rPr>
          <w:rFonts w:ascii="Times New Roman" w:eastAsia="Times New Roman" w:hAnsi="Times New Roman" w:cs="Times New Roman"/>
          <w:kern w:val="0"/>
          <w:lang w:eastAsia="en-US"/>
        </w:rPr>
        <w:t xml:space="preserve"> the given code and</w:t>
      </w:r>
      <w:r w:rsidR="00663137">
        <w:rPr>
          <w:rFonts w:ascii="Times New Roman" w:eastAsia="Times New Roman" w:hAnsi="Times New Roman" w:cs="Times New Roman"/>
          <w:kern w:val="0"/>
          <w:lang w:eastAsia="en-US"/>
        </w:rPr>
        <w:t xml:space="preserve"> pseudocode. The first step was to study the code</w:t>
      </w:r>
      <w:r w:rsidR="003959A0">
        <w:rPr>
          <w:rFonts w:ascii="Times New Roman" w:eastAsia="Times New Roman" w:hAnsi="Times New Roman" w:cs="Times New Roman"/>
          <w:kern w:val="0"/>
          <w:lang w:eastAsia="en-US"/>
        </w:rPr>
        <w:t>.</w:t>
      </w:r>
      <w:r w:rsidR="00663137">
        <w:rPr>
          <w:rFonts w:ascii="Times New Roman" w:eastAsia="Times New Roman" w:hAnsi="Times New Roman" w:cs="Times New Roman"/>
          <w:kern w:val="0"/>
          <w:lang w:eastAsia="en-US"/>
        </w:rPr>
        <w:t xml:space="preserve"> watch the walkthrough and read all the documentation. The pseudocode was the key to the entire assignment. It gave us a path to complete the deep Q- Learning. </w:t>
      </w:r>
      <w:r w:rsidR="00327CF7">
        <w:rPr>
          <w:rFonts w:ascii="Times New Roman" w:eastAsia="Times New Roman" w:hAnsi="Times New Roman" w:cs="Times New Roman"/>
          <w:kern w:val="0"/>
          <w:lang w:eastAsia="en-US"/>
        </w:rPr>
        <w:t xml:space="preserve">The previous assignment of the deep learning with the cartpole was also used to guide me in how to implement the code in the treasure hunt.  </w:t>
      </w:r>
      <w:r w:rsidR="00663137">
        <w:rPr>
          <w:rFonts w:ascii="Times New Roman" w:eastAsia="Times New Roman" w:hAnsi="Times New Roman" w:cs="Times New Roman"/>
          <w:kern w:val="0"/>
          <w:lang w:eastAsia="en-US"/>
        </w:rPr>
        <w:t>The first thing</w:t>
      </w:r>
      <w:r w:rsidR="00327CF7">
        <w:rPr>
          <w:rFonts w:ascii="Times New Roman" w:eastAsia="Times New Roman" w:hAnsi="Times New Roman" w:cs="Times New Roman"/>
          <w:kern w:val="0"/>
          <w:lang w:eastAsia="en-US"/>
        </w:rPr>
        <w:t xml:space="preserve"> </w:t>
      </w:r>
      <w:r w:rsidR="00663137">
        <w:rPr>
          <w:rFonts w:ascii="Times New Roman" w:eastAsia="Times New Roman" w:hAnsi="Times New Roman" w:cs="Times New Roman"/>
          <w:kern w:val="0"/>
          <w:lang w:eastAsia="en-US"/>
        </w:rPr>
        <w:t xml:space="preserve">that was important was to figure out all the </w:t>
      </w:r>
      <w:r w:rsidR="00327CF7">
        <w:rPr>
          <w:rFonts w:ascii="Times New Roman" w:eastAsia="Times New Roman" w:hAnsi="Times New Roman" w:cs="Times New Roman"/>
          <w:kern w:val="0"/>
          <w:lang w:eastAsia="en-US"/>
        </w:rPr>
        <w:t>variables</w:t>
      </w:r>
      <w:r w:rsidR="00663137">
        <w:rPr>
          <w:rFonts w:ascii="Times New Roman" w:eastAsia="Times New Roman" w:hAnsi="Times New Roman" w:cs="Times New Roman"/>
          <w:kern w:val="0"/>
          <w:lang w:eastAsia="en-US"/>
        </w:rPr>
        <w:t xml:space="preserve"> that were used with the rest of the program.</w:t>
      </w:r>
      <w:r w:rsidR="00327CF7">
        <w:rPr>
          <w:rFonts w:ascii="Times New Roman" w:eastAsia="Times New Roman" w:hAnsi="Times New Roman" w:cs="Times New Roman"/>
          <w:kern w:val="0"/>
          <w:lang w:eastAsia="en-US"/>
        </w:rPr>
        <w:t xml:space="preserve"> This allowed me to understand how everything worked making it easier to implement deep learning.</w:t>
      </w:r>
      <w:r w:rsidR="001353A3">
        <w:rPr>
          <w:rFonts w:ascii="Times New Roman" w:eastAsia="Times New Roman" w:hAnsi="Times New Roman" w:cs="Times New Roman"/>
          <w:kern w:val="0"/>
          <w:lang w:eastAsia="en-US"/>
        </w:rPr>
        <w:t xml:space="preserve"> I set up everything I could just using the pseudocode. I was able to get ide</w:t>
      </w:r>
      <w:r w:rsidR="00C80934">
        <w:rPr>
          <w:rFonts w:ascii="Times New Roman" w:eastAsia="Times New Roman" w:hAnsi="Times New Roman" w:cs="Times New Roman"/>
          <w:kern w:val="0"/>
          <w:lang w:eastAsia="en-US"/>
        </w:rPr>
        <w:t>a</w:t>
      </w:r>
      <w:r w:rsidR="001353A3">
        <w:rPr>
          <w:rFonts w:ascii="Times New Roman" w:eastAsia="Times New Roman" w:hAnsi="Times New Roman" w:cs="Times New Roman"/>
          <w:kern w:val="0"/>
          <w:lang w:eastAsia="en-US"/>
        </w:rPr>
        <w:t>s from other method</w:t>
      </w:r>
      <w:r w:rsidR="00C80934">
        <w:rPr>
          <w:rFonts w:ascii="Times New Roman" w:eastAsia="Times New Roman" w:hAnsi="Times New Roman" w:cs="Times New Roman"/>
          <w:kern w:val="0"/>
          <w:lang w:eastAsia="en-US"/>
        </w:rPr>
        <w:t>s</w:t>
      </w:r>
      <w:r w:rsidR="001353A3">
        <w:rPr>
          <w:rFonts w:ascii="Times New Roman" w:eastAsia="Times New Roman" w:hAnsi="Times New Roman" w:cs="Times New Roman"/>
          <w:kern w:val="0"/>
          <w:lang w:eastAsia="en-US"/>
        </w:rPr>
        <w:t xml:space="preserve"> such as the </w:t>
      </w:r>
      <w:r w:rsidR="003959A0">
        <w:rPr>
          <w:rFonts w:ascii="Times New Roman" w:eastAsia="Times New Roman" w:hAnsi="Times New Roman" w:cs="Times New Roman"/>
          <w:kern w:val="0"/>
          <w:lang w:eastAsia="en-US"/>
        </w:rPr>
        <w:t>play game</w:t>
      </w:r>
      <w:r w:rsidR="001353A3">
        <w:rPr>
          <w:rFonts w:ascii="Times New Roman" w:eastAsia="Times New Roman" w:hAnsi="Times New Roman" w:cs="Times New Roman"/>
          <w:kern w:val="0"/>
          <w:lang w:eastAsia="en-US"/>
        </w:rPr>
        <w:t xml:space="preserve"> method. </w:t>
      </w:r>
      <w:r w:rsidR="00C80934">
        <w:rPr>
          <w:rFonts w:ascii="Times New Roman" w:eastAsia="Times New Roman" w:hAnsi="Times New Roman" w:cs="Times New Roman"/>
          <w:kern w:val="0"/>
          <w:lang w:eastAsia="en-US"/>
        </w:rPr>
        <w:t xml:space="preserve">This was </w:t>
      </w:r>
      <w:r w:rsidR="00FA0C43">
        <w:rPr>
          <w:rFonts w:ascii="Times New Roman" w:eastAsia="Times New Roman" w:hAnsi="Times New Roman" w:cs="Times New Roman"/>
          <w:kern w:val="0"/>
          <w:lang w:eastAsia="en-US"/>
        </w:rPr>
        <w:t>probably</w:t>
      </w:r>
      <w:r w:rsidR="00C80934">
        <w:rPr>
          <w:rFonts w:ascii="Times New Roman" w:eastAsia="Times New Roman" w:hAnsi="Times New Roman" w:cs="Times New Roman"/>
          <w:kern w:val="0"/>
          <w:lang w:eastAsia="en-US"/>
        </w:rPr>
        <w:t xml:space="preserve"> the most difficult to fi</w:t>
      </w:r>
      <w:r w:rsidR="00FA0C43">
        <w:rPr>
          <w:rFonts w:ascii="Times New Roman" w:eastAsia="Times New Roman" w:hAnsi="Times New Roman" w:cs="Times New Roman"/>
          <w:kern w:val="0"/>
          <w:lang w:eastAsia="en-US"/>
        </w:rPr>
        <w:t>gure out but</w:t>
      </w:r>
      <w:r w:rsidR="001353A3">
        <w:rPr>
          <w:rFonts w:ascii="Times New Roman" w:eastAsia="Times New Roman" w:hAnsi="Times New Roman" w:cs="Times New Roman"/>
          <w:kern w:val="0"/>
          <w:lang w:eastAsia="en-US"/>
        </w:rPr>
        <w:t xml:space="preserve"> is how </w:t>
      </w:r>
      <w:r w:rsidR="00FA0C43">
        <w:rPr>
          <w:rFonts w:ascii="Times New Roman" w:eastAsia="Times New Roman" w:hAnsi="Times New Roman" w:cs="Times New Roman"/>
          <w:kern w:val="0"/>
          <w:lang w:eastAsia="en-US"/>
        </w:rPr>
        <w:t xml:space="preserve">I </w:t>
      </w:r>
      <w:r w:rsidR="001353A3">
        <w:rPr>
          <w:rFonts w:ascii="Times New Roman" w:eastAsia="Times New Roman" w:hAnsi="Times New Roman" w:cs="Times New Roman"/>
          <w:kern w:val="0"/>
          <w:lang w:eastAsia="en-US"/>
        </w:rPr>
        <w:t xml:space="preserve">implemented the if else statements and append the </w:t>
      </w:r>
      <w:r w:rsidR="003959A0">
        <w:rPr>
          <w:rFonts w:ascii="Times New Roman" w:eastAsia="Times New Roman" w:hAnsi="Times New Roman" w:cs="Times New Roman"/>
          <w:kern w:val="0"/>
          <w:lang w:eastAsia="en-US"/>
        </w:rPr>
        <w:t>win history</w:t>
      </w:r>
      <w:r w:rsidR="001353A3">
        <w:rPr>
          <w:rFonts w:ascii="Times New Roman" w:eastAsia="Times New Roman" w:hAnsi="Times New Roman" w:cs="Times New Roman"/>
          <w:kern w:val="0"/>
          <w:lang w:eastAsia="en-US"/>
        </w:rPr>
        <w:t xml:space="preserve"> and </w:t>
      </w:r>
      <w:r w:rsidR="00C80934">
        <w:rPr>
          <w:rFonts w:ascii="Times New Roman" w:eastAsia="Times New Roman" w:hAnsi="Times New Roman" w:cs="Times New Roman"/>
          <w:kern w:val="0"/>
          <w:lang w:eastAsia="en-US"/>
        </w:rPr>
        <w:t xml:space="preserve">game state. There was a lot if trial and error and was able to get working code and match the sample output. </w:t>
      </w:r>
    </w:p>
    <w:p w14:paraId="774A6420" w14:textId="24F8732D" w:rsidR="00C23C33" w:rsidRPr="00C23C33" w:rsidRDefault="00C23C33" w:rsidP="000779B2">
      <w:pPr>
        <w:pStyle w:val="Title"/>
        <w:jc w:val="both"/>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ab/>
      </w:r>
    </w:p>
    <w:p w14:paraId="48673728" w14:textId="1F028DB6" w:rsidR="00506C38" w:rsidRPr="00506C38" w:rsidRDefault="005307F9" w:rsidP="005307F9">
      <w:pPr>
        <w:spacing w:line="240" w:lineRule="auto"/>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ab/>
        <w:t xml:space="preserve"> </w:t>
      </w:r>
    </w:p>
    <w:p w14:paraId="47EFD43E" w14:textId="77777777" w:rsidR="00506C38" w:rsidRPr="00061F3B" w:rsidRDefault="00506C38" w:rsidP="00506C38">
      <w:pPr>
        <w:pStyle w:val="Title"/>
        <w:ind w:firstLine="720"/>
        <w:jc w:val="left"/>
      </w:pPr>
    </w:p>
    <w:sdt>
      <w:sdtPr>
        <w:rPr>
          <w:rFonts w:asciiTheme="minorHAnsi" w:eastAsiaTheme="minorEastAsia" w:hAnsiTheme="minorHAnsi" w:cstheme="minorBidi"/>
        </w:rPr>
        <w:id w:val="62297111"/>
        <w:docPartObj>
          <w:docPartGallery w:val="Bibliographies"/>
          <w:docPartUnique/>
        </w:docPartObj>
      </w:sdtPr>
      <w:sdtContent>
        <w:p w14:paraId="4F340BCB" w14:textId="77777777" w:rsidR="00E81978" w:rsidRDefault="005D3A03">
          <w:pPr>
            <w:pStyle w:val="SectionTitle"/>
          </w:pPr>
          <w:r>
            <w:t>References</w:t>
          </w:r>
        </w:p>
        <w:p w14:paraId="2E1C75E4" w14:textId="578C3ACC" w:rsidR="00FA0C43" w:rsidRPr="00FA0C43" w:rsidRDefault="00C31D30" w:rsidP="00FA0C43">
          <w:pPr>
            <w:pStyle w:val="NormalWeb"/>
            <w:ind w:left="567" w:hanging="567"/>
            <w:rPr>
              <w:rFonts w:eastAsia="Times New Roman"/>
              <w:kern w:val="0"/>
              <w:lang w:eastAsia="en-US"/>
            </w:rPr>
          </w:pPr>
          <w:r>
            <w:fldChar w:fldCharType="begin"/>
          </w:r>
          <w:r>
            <w:instrText xml:space="preserve"> BIBLIOGRAPHY </w:instrText>
          </w:r>
          <w:r>
            <w:fldChar w:fldCharType="separate"/>
          </w:r>
          <w:r w:rsidR="00FA0C43" w:rsidRPr="00FA0C43">
            <w:t xml:space="preserve"> </w:t>
          </w:r>
          <w:r w:rsidR="00FA0C43" w:rsidRPr="00FA0C43">
            <w:rPr>
              <w:rFonts w:eastAsia="Times New Roman"/>
              <w:kern w:val="0"/>
              <w:lang w:eastAsia="en-US"/>
            </w:rPr>
            <w:t xml:space="preserve">Baeldung. (2021, January 15). </w:t>
          </w:r>
          <w:r w:rsidR="00FA0C43" w:rsidRPr="00FA0C43">
            <w:rPr>
              <w:rFonts w:eastAsia="Times New Roman"/>
              <w:i/>
              <w:iCs/>
              <w:kern w:val="0"/>
              <w:lang w:eastAsia="en-US"/>
            </w:rPr>
            <w:t>Epsilon-Greedy Q-Learning</w:t>
          </w:r>
          <w:r w:rsidR="00FA0C43" w:rsidRPr="00FA0C43">
            <w:rPr>
              <w:rFonts w:eastAsia="Times New Roman"/>
              <w:kern w:val="0"/>
              <w:lang w:eastAsia="en-US"/>
            </w:rPr>
            <w:t xml:space="preserve">. Baeldung on Computer Science. Retrieved August 13, 2022, from https://www.baeldung.com/cs/epsilon-greedy-q-learning </w:t>
          </w:r>
        </w:p>
        <w:p w14:paraId="14E3659A" w14:textId="77777777" w:rsidR="00FA0C43" w:rsidRPr="00FA0C43" w:rsidRDefault="00FA0C43" w:rsidP="00FA0C43">
          <w:pPr>
            <w:spacing w:before="100" w:beforeAutospacing="1" w:after="100" w:afterAutospacing="1" w:line="240" w:lineRule="auto"/>
            <w:ind w:left="567" w:hanging="567"/>
            <w:rPr>
              <w:rFonts w:ascii="Times New Roman" w:eastAsia="Times New Roman" w:hAnsi="Times New Roman" w:cs="Times New Roman"/>
              <w:kern w:val="0"/>
              <w:lang w:eastAsia="en-US"/>
            </w:rPr>
          </w:pPr>
          <w:r w:rsidRPr="00FA0C43">
            <w:rPr>
              <w:rFonts w:ascii="Times New Roman" w:eastAsia="Times New Roman" w:hAnsi="Times New Roman" w:cs="Times New Roman"/>
              <w:kern w:val="0"/>
              <w:lang w:eastAsia="en-US"/>
            </w:rPr>
            <w:t xml:space="preserve">Chandrakant, K. (2022, June 20). </w:t>
          </w:r>
          <w:r w:rsidRPr="00FA0C43">
            <w:rPr>
              <w:rFonts w:ascii="Times New Roman" w:eastAsia="Times New Roman" w:hAnsi="Times New Roman" w:cs="Times New Roman"/>
              <w:i/>
              <w:iCs/>
              <w:kern w:val="0"/>
              <w:lang w:eastAsia="en-US"/>
            </w:rPr>
            <w:t>Reinforcement learning with neural network</w:t>
          </w:r>
          <w:r w:rsidRPr="00FA0C43">
            <w:rPr>
              <w:rFonts w:ascii="Times New Roman" w:eastAsia="Times New Roman" w:hAnsi="Times New Roman" w:cs="Times New Roman"/>
              <w:kern w:val="0"/>
              <w:lang w:eastAsia="en-US"/>
            </w:rPr>
            <w:t xml:space="preserve">. Baeldung on Computer Science. Retrieved August 13, 2022, from https://www.baeldung.com/cs/reinforcement-learning-neural-network </w:t>
          </w:r>
        </w:p>
        <w:p w14:paraId="72BD7A24" w14:textId="77777777" w:rsidR="00FA0C43" w:rsidRPr="00FA0C43" w:rsidRDefault="00FA0C43" w:rsidP="00FA0C43">
          <w:pPr>
            <w:spacing w:before="100" w:beforeAutospacing="1" w:after="100" w:afterAutospacing="1" w:line="240" w:lineRule="auto"/>
            <w:ind w:left="567" w:hanging="567"/>
            <w:rPr>
              <w:rFonts w:ascii="Times New Roman" w:eastAsia="Times New Roman" w:hAnsi="Times New Roman" w:cs="Times New Roman"/>
              <w:kern w:val="0"/>
              <w:lang w:eastAsia="en-US"/>
            </w:rPr>
          </w:pPr>
          <w:r w:rsidRPr="00FA0C43">
            <w:rPr>
              <w:rFonts w:ascii="Times New Roman" w:eastAsia="Times New Roman" w:hAnsi="Times New Roman" w:cs="Times New Roman"/>
              <w:kern w:val="0"/>
              <w:lang w:eastAsia="en-US"/>
            </w:rPr>
            <w:t xml:space="preserve">Düğmeci, D. (2021, November 10). </w:t>
          </w:r>
          <w:r w:rsidRPr="00FA0C43">
            <w:rPr>
              <w:rFonts w:ascii="Times New Roman" w:eastAsia="Times New Roman" w:hAnsi="Times New Roman" w:cs="Times New Roman"/>
              <w:i/>
              <w:iCs/>
              <w:kern w:val="0"/>
              <w:lang w:eastAsia="en-US"/>
            </w:rPr>
            <w:t>Finding shortest path using Q-learning algorithm</w:t>
          </w:r>
          <w:r w:rsidRPr="00FA0C43">
            <w:rPr>
              <w:rFonts w:ascii="Times New Roman" w:eastAsia="Times New Roman" w:hAnsi="Times New Roman" w:cs="Times New Roman"/>
              <w:kern w:val="0"/>
              <w:lang w:eastAsia="en-US"/>
            </w:rPr>
            <w:t xml:space="preserve">. Medium. Retrieved August 13, 2022, from https://towardsdatascience.com/finding-shortest-path-using-q-learning-algorithm-1c1f39e89505 </w:t>
          </w:r>
        </w:p>
        <w:p w14:paraId="6A03B5EE" w14:textId="77777777" w:rsidR="00FA0C43" w:rsidRPr="00FA0C43" w:rsidRDefault="00FA0C43" w:rsidP="00FA0C43">
          <w:pPr>
            <w:spacing w:before="100" w:beforeAutospacing="1" w:after="100" w:afterAutospacing="1" w:line="240" w:lineRule="auto"/>
            <w:ind w:left="567" w:hanging="567"/>
            <w:rPr>
              <w:rFonts w:ascii="Times New Roman" w:eastAsia="Times New Roman" w:hAnsi="Times New Roman" w:cs="Times New Roman"/>
              <w:kern w:val="0"/>
              <w:lang w:eastAsia="en-US"/>
            </w:rPr>
          </w:pPr>
          <w:r w:rsidRPr="00FA0C43">
            <w:rPr>
              <w:rFonts w:ascii="Times New Roman" w:eastAsia="Times New Roman" w:hAnsi="Times New Roman" w:cs="Times New Roman"/>
              <w:kern w:val="0"/>
              <w:lang w:eastAsia="en-US"/>
            </w:rPr>
            <w:t xml:space="preserve">freeCodeCamp.org. (2020, April 7). </w:t>
          </w:r>
          <w:r w:rsidRPr="00FA0C43">
            <w:rPr>
              <w:rFonts w:ascii="Times New Roman" w:eastAsia="Times New Roman" w:hAnsi="Times New Roman" w:cs="Times New Roman"/>
              <w:i/>
              <w:iCs/>
              <w:kern w:val="0"/>
              <w:lang w:eastAsia="en-US"/>
            </w:rPr>
            <w:t>A brief introduction to reinforcement learning</w:t>
          </w:r>
          <w:r w:rsidRPr="00FA0C43">
            <w:rPr>
              <w:rFonts w:ascii="Times New Roman" w:eastAsia="Times New Roman" w:hAnsi="Times New Roman" w:cs="Times New Roman"/>
              <w:kern w:val="0"/>
              <w:lang w:eastAsia="en-US"/>
            </w:rPr>
            <w:t xml:space="preserve">. freeCodeCamp.org. Retrieved August 13, 2022, from https://www.freecodecamp.org/news/a-brief-introduction-to-reinforcement-learning-7799af5840db </w:t>
          </w:r>
        </w:p>
        <w:p w14:paraId="2B67593C" w14:textId="77777777" w:rsidR="00FA0C43" w:rsidRPr="00FA0C43" w:rsidRDefault="00FA0C43" w:rsidP="00FA0C43">
          <w:pPr>
            <w:spacing w:before="100" w:beforeAutospacing="1" w:after="100" w:afterAutospacing="1" w:line="240" w:lineRule="auto"/>
            <w:ind w:left="567" w:hanging="567"/>
            <w:rPr>
              <w:rFonts w:ascii="Times New Roman" w:eastAsia="Times New Roman" w:hAnsi="Times New Roman" w:cs="Times New Roman"/>
              <w:kern w:val="0"/>
              <w:lang w:eastAsia="en-US"/>
            </w:rPr>
          </w:pPr>
          <w:r w:rsidRPr="00FA0C43">
            <w:rPr>
              <w:rFonts w:ascii="Times New Roman" w:eastAsia="Times New Roman" w:hAnsi="Times New Roman" w:cs="Times New Roman"/>
              <w:kern w:val="0"/>
              <w:lang w:eastAsia="en-US"/>
            </w:rPr>
            <w:t xml:space="preserve">Lamba, A. (2018, September 3). </w:t>
          </w:r>
          <w:r w:rsidRPr="00FA0C43">
            <w:rPr>
              <w:rFonts w:ascii="Times New Roman" w:eastAsia="Times New Roman" w:hAnsi="Times New Roman" w:cs="Times New Roman"/>
              <w:i/>
              <w:iCs/>
              <w:kern w:val="0"/>
              <w:lang w:eastAsia="en-US"/>
            </w:rPr>
            <w:t>An introduction to Q-learning: Reinforcement learning</w:t>
          </w:r>
          <w:r w:rsidRPr="00FA0C43">
            <w:rPr>
              <w:rFonts w:ascii="Times New Roman" w:eastAsia="Times New Roman" w:hAnsi="Times New Roman" w:cs="Times New Roman"/>
              <w:kern w:val="0"/>
              <w:lang w:eastAsia="en-US"/>
            </w:rPr>
            <w:t xml:space="preserve">. Medium. Retrieved August 13, 2022, from https://medium.com/free-code-camp/an-introduction-to-q-learning-reinforcement-learning-14ac0b4493cc </w:t>
          </w:r>
        </w:p>
        <w:p w14:paraId="36D70A3F" w14:textId="77777777" w:rsidR="00FA0C43" w:rsidRPr="00FA0C43" w:rsidRDefault="00FA0C43" w:rsidP="00FA0C43">
          <w:pPr>
            <w:spacing w:before="100" w:beforeAutospacing="1" w:after="100" w:afterAutospacing="1" w:line="240" w:lineRule="auto"/>
            <w:ind w:left="567" w:hanging="567"/>
            <w:rPr>
              <w:rFonts w:ascii="Times New Roman" w:eastAsia="Times New Roman" w:hAnsi="Times New Roman" w:cs="Times New Roman"/>
              <w:kern w:val="0"/>
              <w:lang w:eastAsia="en-US"/>
            </w:rPr>
          </w:pPr>
          <w:r w:rsidRPr="00FA0C43">
            <w:rPr>
              <w:rFonts w:ascii="Times New Roman" w:eastAsia="Times New Roman" w:hAnsi="Times New Roman" w:cs="Times New Roman"/>
              <w:kern w:val="0"/>
              <w:lang w:eastAsia="en-US"/>
            </w:rPr>
            <w:t xml:space="preserve">NancyJemimah. (2020, April 24). </w:t>
          </w:r>
          <w:r w:rsidRPr="00FA0C43">
            <w:rPr>
              <w:rFonts w:ascii="Times New Roman" w:eastAsia="Times New Roman" w:hAnsi="Times New Roman" w:cs="Times New Roman"/>
              <w:i/>
              <w:iCs/>
              <w:kern w:val="0"/>
              <w:lang w:eastAsia="en-US"/>
            </w:rPr>
            <w:t>Level up - understanding Q learning</w:t>
          </w:r>
          <w:r w:rsidRPr="00FA0C43">
            <w:rPr>
              <w:rFonts w:ascii="Times New Roman" w:eastAsia="Times New Roman" w:hAnsi="Times New Roman" w:cs="Times New Roman"/>
              <w:kern w:val="0"/>
              <w:lang w:eastAsia="en-US"/>
            </w:rPr>
            <w:t xml:space="preserve">. Medium. Retrieved August 13, 2022, from https://medium.com/@nancyjemi/level-up-understanding-q-learning-cf739867eb1d </w:t>
          </w:r>
        </w:p>
        <w:p w14:paraId="37CA1804" w14:textId="72B0D63F" w:rsidR="00E81978" w:rsidRDefault="00C31D30" w:rsidP="00FA0C43">
          <w:pPr>
            <w:pStyle w:val="Bibliography"/>
            <w:rPr>
              <w:noProof/>
            </w:rPr>
          </w:pPr>
          <w:r>
            <w:rPr>
              <w:noProof/>
            </w:rPr>
            <w:t>.</w:t>
          </w:r>
          <w:r>
            <w:rPr>
              <w:b/>
              <w:bCs/>
              <w:noProof/>
            </w:rPr>
            <w:fldChar w:fldCharType="end"/>
          </w:r>
        </w:p>
      </w:sdtContent>
    </w:sdt>
    <w:sectPr w:rsidR="00E81978">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D9C4B" w14:textId="77777777" w:rsidR="003B5A6D" w:rsidRDefault="003B5A6D">
      <w:pPr>
        <w:spacing w:line="240" w:lineRule="auto"/>
      </w:pPr>
      <w:r>
        <w:separator/>
      </w:r>
    </w:p>
    <w:p w14:paraId="3641A2DE" w14:textId="77777777" w:rsidR="003B5A6D" w:rsidRDefault="003B5A6D"/>
  </w:endnote>
  <w:endnote w:type="continuationSeparator" w:id="0">
    <w:p w14:paraId="3DA21A2A" w14:textId="77777777" w:rsidR="003B5A6D" w:rsidRDefault="003B5A6D">
      <w:pPr>
        <w:spacing w:line="240" w:lineRule="auto"/>
      </w:pPr>
      <w:r>
        <w:continuationSeparator/>
      </w:r>
    </w:p>
    <w:p w14:paraId="0ED283D8" w14:textId="77777777" w:rsidR="003B5A6D" w:rsidRDefault="003B5A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0B4DE" w14:textId="77777777" w:rsidR="003B5A6D" w:rsidRDefault="003B5A6D">
      <w:pPr>
        <w:spacing w:line="240" w:lineRule="auto"/>
      </w:pPr>
      <w:r>
        <w:separator/>
      </w:r>
    </w:p>
    <w:p w14:paraId="7E377393" w14:textId="77777777" w:rsidR="003B5A6D" w:rsidRDefault="003B5A6D"/>
  </w:footnote>
  <w:footnote w:type="continuationSeparator" w:id="0">
    <w:p w14:paraId="7E46F9D9" w14:textId="77777777" w:rsidR="003B5A6D" w:rsidRDefault="003B5A6D">
      <w:pPr>
        <w:spacing w:line="240" w:lineRule="auto"/>
      </w:pPr>
      <w:r>
        <w:continuationSeparator/>
      </w:r>
    </w:p>
    <w:p w14:paraId="03EBF791" w14:textId="77777777" w:rsidR="003B5A6D" w:rsidRDefault="003B5A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5A5AC" w14:textId="2AEA1492" w:rsidR="00E81978" w:rsidRDefault="00000000">
    <w:pPr>
      <w:pStyle w:val="Header"/>
    </w:pPr>
    <w:sdt>
      <w:sdtPr>
        <w:rPr>
          <w:rStyle w:val="Strong"/>
        </w:rPr>
        <w:alias w:val="Running head"/>
        <w:tag w:val=""/>
        <w:id w:val="12739865"/>
        <w:placeholder>
          <w:docPart w:val="7FF82F1590E3462EAE31A19063909A0E"/>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A323C4">
          <w:rPr>
            <w:rStyle w:val="Strong"/>
          </w:rPr>
          <w:t xml:space="preserve">Project two </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90180" w14:textId="3EBBAA52" w:rsidR="00E81978" w:rsidRDefault="005D3A03">
    <w:pPr>
      <w:pStyle w:val="Header"/>
      <w:rPr>
        <w:rStyle w:val="Strong"/>
      </w:rPr>
    </w:pPr>
    <w:r>
      <w:t xml:space="preserve">Running head: </w:t>
    </w:r>
    <w:sdt>
      <w:sdtPr>
        <w:rPr>
          <w:rStyle w:val="Strong"/>
        </w:rPr>
        <w:alias w:val="Running head"/>
        <w:tag w:val=""/>
        <w:id w:val="-696842620"/>
        <w:placeholder>
          <w:docPart w:val="EB6553425632421EAC917A0145B85E6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A323C4">
          <w:rPr>
            <w:rStyle w:val="Strong"/>
          </w:rPr>
          <w:t xml:space="preserve">Project two </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40347977">
    <w:abstractNumId w:val="9"/>
  </w:num>
  <w:num w:numId="2" w16cid:durableId="1189953980">
    <w:abstractNumId w:val="7"/>
  </w:num>
  <w:num w:numId="3" w16cid:durableId="1795521438">
    <w:abstractNumId w:val="6"/>
  </w:num>
  <w:num w:numId="4" w16cid:durableId="802621441">
    <w:abstractNumId w:val="5"/>
  </w:num>
  <w:num w:numId="5" w16cid:durableId="1683163696">
    <w:abstractNumId w:val="4"/>
  </w:num>
  <w:num w:numId="6" w16cid:durableId="88157645">
    <w:abstractNumId w:val="8"/>
  </w:num>
  <w:num w:numId="7" w16cid:durableId="1973558898">
    <w:abstractNumId w:val="3"/>
  </w:num>
  <w:num w:numId="8" w16cid:durableId="597521474">
    <w:abstractNumId w:val="2"/>
  </w:num>
  <w:num w:numId="9" w16cid:durableId="627274646">
    <w:abstractNumId w:val="1"/>
  </w:num>
  <w:num w:numId="10" w16cid:durableId="115567321">
    <w:abstractNumId w:val="0"/>
  </w:num>
  <w:num w:numId="11" w16cid:durableId="1726023415">
    <w:abstractNumId w:val="9"/>
    <w:lvlOverride w:ilvl="0">
      <w:startOverride w:val="1"/>
    </w:lvlOverride>
  </w:num>
  <w:num w:numId="12" w16cid:durableId="129713694">
    <w:abstractNumId w:val="13"/>
  </w:num>
  <w:num w:numId="13" w16cid:durableId="2127655419">
    <w:abstractNumId w:val="11"/>
  </w:num>
  <w:num w:numId="14" w16cid:durableId="1408266650">
    <w:abstractNumId w:val="10"/>
  </w:num>
  <w:num w:numId="15" w16cid:durableId="18169510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3C4"/>
    <w:rsid w:val="00061F3B"/>
    <w:rsid w:val="00070AFB"/>
    <w:rsid w:val="000779B2"/>
    <w:rsid w:val="000D3F41"/>
    <w:rsid w:val="00101758"/>
    <w:rsid w:val="001353A3"/>
    <w:rsid w:val="001916EA"/>
    <w:rsid w:val="002865E1"/>
    <w:rsid w:val="00327CF7"/>
    <w:rsid w:val="00355DCA"/>
    <w:rsid w:val="003959A0"/>
    <w:rsid w:val="003B5A6D"/>
    <w:rsid w:val="00473529"/>
    <w:rsid w:val="00491BFF"/>
    <w:rsid w:val="00506C38"/>
    <w:rsid w:val="005307F9"/>
    <w:rsid w:val="00551A02"/>
    <w:rsid w:val="005534FA"/>
    <w:rsid w:val="005D3A03"/>
    <w:rsid w:val="00607786"/>
    <w:rsid w:val="00663137"/>
    <w:rsid w:val="00734E89"/>
    <w:rsid w:val="008002C0"/>
    <w:rsid w:val="008C5323"/>
    <w:rsid w:val="00906CBA"/>
    <w:rsid w:val="009909E1"/>
    <w:rsid w:val="009A6A3B"/>
    <w:rsid w:val="009E61BF"/>
    <w:rsid w:val="009F73A5"/>
    <w:rsid w:val="00A323C4"/>
    <w:rsid w:val="00B5196A"/>
    <w:rsid w:val="00B773BA"/>
    <w:rsid w:val="00B823AA"/>
    <w:rsid w:val="00BA45DB"/>
    <w:rsid w:val="00BF4184"/>
    <w:rsid w:val="00C0601E"/>
    <w:rsid w:val="00C23C33"/>
    <w:rsid w:val="00C31D30"/>
    <w:rsid w:val="00C80934"/>
    <w:rsid w:val="00CD6E39"/>
    <w:rsid w:val="00CF6E91"/>
    <w:rsid w:val="00D85B68"/>
    <w:rsid w:val="00E6004D"/>
    <w:rsid w:val="00E81978"/>
    <w:rsid w:val="00F379B7"/>
    <w:rsid w:val="00F525FA"/>
    <w:rsid w:val="00F65321"/>
    <w:rsid w:val="00FA0C43"/>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D75E35"/>
  <w15:chartTrackingRefBased/>
  <w15:docId w15:val="{EE92028A-29AA-4F51-87F4-A6D739EAD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7458344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25745929">
      <w:bodyDiv w:val="1"/>
      <w:marLeft w:val="0"/>
      <w:marRight w:val="0"/>
      <w:marTop w:val="0"/>
      <w:marBottom w:val="0"/>
      <w:divBdr>
        <w:top w:val="none" w:sz="0" w:space="0" w:color="auto"/>
        <w:left w:val="none" w:sz="0" w:space="0" w:color="auto"/>
        <w:bottom w:val="none" w:sz="0" w:space="0" w:color="auto"/>
        <w:right w:val="none" w:sz="0" w:space="0" w:color="auto"/>
      </w:divBdr>
      <w:divsChild>
        <w:div w:id="571768769">
          <w:marLeft w:val="0"/>
          <w:marRight w:val="0"/>
          <w:marTop w:val="0"/>
          <w:marBottom w:val="0"/>
          <w:divBdr>
            <w:top w:val="none" w:sz="0" w:space="0" w:color="auto"/>
            <w:left w:val="none" w:sz="0" w:space="0" w:color="auto"/>
            <w:bottom w:val="none" w:sz="0" w:space="0" w:color="auto"/>
            <w:right w:val="none" w:sz="0" w:space="0" w:color="auto"/>
          </w:divBdr>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mf27\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F82F1590E3462EAE31A19063909A0E"/>
        <w:category>
          <w:name w:val="General"/>
          <w:gallery w:val="placeholder"/>
        </w:category>
        <w:types>
          <w:type w:val="bbPlcHdr"/>
        </w:types>
        <w:behaviors>
          <w:behavior w:val="content"/>
        </w:behaviors>
        <w:guid w:val="{B66C234A-28A3-4822-AD13-C4F562689BDB}"/>
      </w:docPartPr>
      <w:docPartBody>
        <w:p w:rsidR="00000000" w:rsidRDefault="00000000">
          <w:pPr>
            <w:pStyle w:val="7FF82F1590E3462EAE31A19063909A0E"/>
          </w:pPr>
          <w:r w:rsidRPr="005D3A03">
            <w:t>Figures title:</w:t>
          </w:r>
        </w:p>
      </w:docPartBody>
    </w:docPart>
    <w:docPart>
      <w:docPartPr>
        <w:name w:val="EB6553425632421EAC917A0145B85E68"/>
        <w:category>
          <w:name w:val="General"/>
          <w:gallery w:val="placeholder"/>
        </w:category>
        <w:types>
          <w:type w:val="bbPlcHdr"/>
        </w:types>
        <w:behaviors>
          <w:behavior w:val="content"/>
        </w:behaviors>
        <w:guid w:val="{9D448B7F-FB13-41AB-8582-BA952CB87799}"/>
      </w:docPartPr>
      <w:docPartBody>
        <w:p w:rsidR="00000000" w:rsidRDefault="00000000">
          <w:pPr>
            <w:pStyle w:val="EB6553425632421EAC917A0145B85E68"/>
          </w:pPr>
          <w:r>
            <w:t>[Include all figures in their own section, following references (and footnotes and tables, if applicable).  Include a numbered caption for each figure.  Use the Table/Fi</w:t>
          </w:r>
          <w:r>
            <w:t>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6B0"/>
    <w:rsid w:val="00187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4F8D9FAC134CA2910999DFDE6D74CA">
    <w:name w:val="5B4F8D9FAC134CA2910999DFDE6D74CA"/>
  </w:style>
  <w:style w:type="paragraph" w:customStyle="1" w:styleId="BC3A8BE7ED3B4A18A78B1683F13C82FC">
    <w:name w:val="BC3A8BE7ED3B4A18A78B1683F13C82FC"/>
  </w:style>
  <w:style w:type="paragraph" w:customStyle="1" w:styleId="DB3A9EB15B8D4DBC96B1C6725F22DB8F">
    <w:name w:val="DB3A9EB15B8D4DBC96B1C6725F22DB8F"/>
  </w:style>
  <w:style w:type="paragraph" w:customStyle="1" w:styleId="6B7CED31354C4AEE95BD24AF2687D9A4">
    <w:name w:val="6B7CED31354C4AEE95BD24AF2687D9A4"/>
  </w:style>
  <w:style w:type="paragraph" w:customStyle="1" w:styleId="814F4C467D374FABA272FEAD104503DE">
    <w:name w:val="814F4C467D374FABA272FEAD104503DE"/>
  </w:style>
  <w:style w:type="paragraph" w:customStyle="1" w:styleId="DC716F17609549729A017F2342AAEA85">
    <w:name w:val="DC716F17609549729A017F2342AAEA85"/>
  </w:style>
  <w:style w:type="character" w:styleId="Emphasis">
    <w:name w:val="Emphasis"/>
    <w:basedOn w:val="DefaultParagraphFont"/>
    <w:uiPriority w:val="4"/>
    <w:unhideWhenUsed/>
    <w:qFormat/>
    <w:rPr>
      <w:i/>
      <w:iCs/>
    </w:rPr>
  </w:style>
  <w:style w:type="paragraph" w:customStyle="1" w:styleId="62072B70D15E4F658AAE0626A01D0BD3">
    <w:name w:val="62072B70D15E4F658AAE0626A01D0BD3"/>
  </w:style>
  <w:style w:type="paragraph" w:customStyle="1" w:styleId="22E40B9282624C6F892F1D17157EFEE9">
    <w:name w:val="22E40B9282624C6F892F1D17157EFEE9"/>
  </w:style>
  <w:style w:type="paragraph" w:customStyle="1" w:styleId="3F55B66DBAE94A88BC82901560987010">
    <w:name w:val="3F55B66DBAE94A88BC82901560987010"/>
  </w:style>
  <w:style w:type="paragraph" w:customStyle="1" w:styleId="0290E48838994689B57CAEAC7D62E810">
    <w:name w:val="0290E48838994689B57CAEAC7D62E810"/>
  </w:style>
  <w:style w:type="paragraph" w:customStyle="1" w:styleId="E8E2D109703A46CF92B8B976EEA7FDFD">
    <w:name w:val="E8E2D109703A46CF92B8B976EEA7FDFD"/>
  </w:style>
  <w:style w:type="paragraph" w:customStyle="1" w:styleId="D9639158F7C1440F9FE9DC75BAB21197">
    <w:name w:val="D9639158F7C1440F9FE9DC75BAB21197"/>
  </w:style>
  <w:style w:type="paragraph" w:customStyle="1" w:styleId="13CC8D3DCD8C40BB89E50CCA53A7C5A5">
    <w:name w:val="13CC8D3DCD8C40BB89E50CCA53A7C5A5"/>
  </w:style>
  <w:style w:type="paragraph" w:customStyle="1" w:styleId="8B4CB4C5EB0540AAB5972E2DC2D942F8">
    <w:name w:val="8B4CB4C5EB0540AAB5972E2DC2D942F8"/>
  </w:style>
  <w:style w:type="paragraph" w:customStyle="1" w:styleId="360E20663C0041F8938B30C93DEAF3E1">
    <w:name w:val="360E20663C0041F8938B30C93DEAF3E1"/>
  </w:style>
  <w:style w:type="paragraph" w:customStyle="1" w:styleId="4D235F51D1224566B46B116FE3FDB1DE">
    <w:name w:val="4D235F51D1224566B46B116FE3FDB1DE"/>
  </w:style>
  <w:style w:type="paragraph" w:customStyle="1" w:styleId="123A66850C954352A976C65F7EDF29CB">
    <w:name w:val="123A66850C954352A976C65F7EDF29CB"/>
  </w:style>
  <w:style w:type="paragraph" w:customStyle="1" w:styleId="FFF6D7A378CD41EEAC73B6C1EA07D693">
    <w:name w:val="FFF6D7A378CD41EEAC73B6C1EA07D693"/>
  </w:style>
  <w:style w:type="paragraph" w:customStyle="1" w:styleId="5699DBC03B3A46E2945035C34A90FB52">
    <w:name w:val="5699DBC03B3A46E2945035C34A90FB52"/>
  </w:style>
  <w:style w:type="paragraph" w:customStyle="1" w:styleId="929125AEA2D741918AE4B46F4680C8BF">
    <w:name w:val="929125AEA2D741918AE4B46F4680C8BF"/>
  </w:style>
  <w:style w:type="paragraph" w:customStyle="1" w:styleId="B61F6D70186546E3999895D46E5DFAA6">
    <w:name w:val="B61F6D70186546E3999895D46E5DFAA6"/>
  </w:style>
  <w:style w:type="paragraph" w:customStyle="1" w:styleId="8F62F116B97840C7AFE36ECCCBC1211E">
    <w:name w:val="8F62F116B97840C7AFE36ECCCBC1211E"/>
  </w:style>
  <w:style w:type="paragraph" w:customStyle="1" w:styleId="D74F8F8BE5C246A1B411A4A6535ECB2A">
    <w:name w:val="D74F8F8BE5C246A1B411A4A6535ECB2A"/>
  </w:style>
  <w:style w:type="paragraph" w:customStyle="1" w:styleId="EDC26828C2464B32B6F8BFE35F052A03">
    <w:name w:val="EDC26828C2464B32B6F8BFE35F052A03"/>
  </w:style>
  <w:style w:type="paragraph" w:customStyle="1" w:styleId="3272ABB857A24C52B96AA6F1BAC26450">
    <w:name w:val="3272ABB857A24C52B96AA6F1BAC26450"/>
  </w:style>
  <w:style w:type="paragraph" w:customStyle="1" w:styleId="0EB54A99554245AA971580B2A33399AD">
    <w:name w:val="0EB54A99554245AA971580B2A33399AD"/>
  </w:style>
  <w:style w:type="paragraph" w:customStyle="1" w:styleId="8E536E11411348D597A4353342BD2D06">
    <w:name w:val="8E536E11411348D597A4353342BD2D06"/>
  </w:style>
  <w:style w:type="paragraph" w:customStyle="1" w:styleId="6850625DEDAF4C1F9E0BD75C978F0923">
    <w:name w:val="6850625DEDAF4C1F9E0BD75C978F0923"/>
  </w:style>
  <w:style w:type="paragraph" w:customStyle="1" w:styleId="43CD33989B3A4449B12B7FEADF78764D">
    <w:name w:val="43CD33989B3A4449B12B7FEADF78764D"/>
  </w:style>
  <w:style w:type="paragraph" w:customStyle="1" w:styleId="5801F1FD9A4D427F9C01E91A5A70F6EB">
    <w:name w:val="5801F1FD9A4D427F9C01E91A5A70F6EB"/>
  </w:style>
  <w:style w:type="paragraph" w:customStyle="1" w:styleId="70A3569F3D6A4D3BA52B67595A0BBC05">
    <w:name w:val="70A3569F3D6A4D3BA52B67595A0BBC05"/>
  </w:style>
  <w:style w:type="paragraph" w:customStyle="1" w:styleId="6E6BC4D7E7C74F9FA8B23FCF4571ABF9">
    <w:name w:val="6E6BC4D7E7C74F9FA8B23FCF4571ABF9"/>
  </w:style>
  <w:style w:type="paragraph" w:customStyle="1" w:styleId="8587CD91A12B4645BE70E8135A8FE55E">
    <w:name w:val="8587CD91A12B4645BE70E8135A8FE55E"/>
  </w:style>
  <w:style w:type="paragraph" w:customStyle="1" w:styleId="E0D5BAC930214DE88222F69BCDEAFA81">
    <w:name w:val="E0D5BAC930214DE88222F69BCDEAFA81"/>
  </w:style>
  <w:style w:type="paragraph" w:customStyle="1" w:styleId="E85A49428A3D463AAB7BE854AD2D1850">
    <w:name w:val="E85A49428A3D463AAB7BE854AD2D1850"/>
  </w:style>
  <w:style w:type="paragraph" w:customStyle="1" w:styleId="9FDF1E2BB7C341A69E6EE3E67A628419">
    <w:name w:val="9FDF1E2BB7C341A69E6EE3E67A628419"/>
  </w:style>
  <w:style w:type="paragraph" w:customStyle="1" w:styleId="5BB12C8C9E6F469BB9ACF4A6B384A083">
    <w:name w:val="5BB12C8C9E6F469BB9ACF4A6B384A083"/>
  </w:style>
  <w:style w:type="paragraph" w:customStyle="1" w:styleId="121A00FA603D4AD1ADA9B3A2E6CC81F7">
    <w:name w:val="121A00FA603D4AD1ADA9B3A2E6CC81F7"/>
  </w:style>
  <w:style w:type="paragraph" w:customStyle="1" w:styleId="5FAA4A75FD15454BB4E9D454EEEFC935">
    <w:name w:val="5FAA4A75FD15454BB4E9D454EEEFC935"/>
  </w:style>
  <w:style w:type="paragraph" w:customStyle="1" w:styleId="5633CC06D879461482E5D455B901106F">
    <w:name w:val="5633CC06D879461482E5D455B901106F"/>
  </w:style>
  <w:style w:type="paragraph" w:customStyle="1" w:styleId="8D1C57D8459A4AE3BD25EE6CCE5C5357">
    <w:name w:val="8D1C57D8459A4AE3BD25EE6CCE5C5357"/>
  </w:style>
  <w:style w:type="paragraph" w:customStyle="1" w:styleId="1030EF4DAC384E778EE7BFC93050E1A9">
    <w:name w:val="1030EF4DAC384E778EE7BFC93050E1A9"/>
  </w:style>
  <w:style w:type="paragraph" w:customStyle="1" w:styleId="6BE8D6BEC4C34C2AA1E7E17D78CF2D9C">
    <w:name w:val="6BE8D6BEC4C34C2AA1E7E17D78CF2D9C"/>
  </w:style>
  <w:style w:type="paragraph" w:customStyle="1" w:styleId="C93893D3DD46494FA2A3B3A614C472D6">
    <w:name w:val="C93893D3DD46494FA2A3B3A614C472D6"/>
  </w:style>
  <w:style w:type="paragraph" w:customStyle="1" w:styleId="ABE8BC97F59A474C999624B7559A6CEE">
    <w:name w:val="ABE8BC97F59A474C999624B7559A6CEE"/>
  </w:style>
  <w:style w:type="paragraph" w:customStyle="1" w:styleId="E86F28DE19624A60AF73803E9A768191">
    <w:name w:val="E86F28DE19624A60AF73803E9A768191"/>
  </w:style>
  <w:style w:type="paragraph" w:customStyle="1" w:styleId="F9263C0CE7074CFD85E5744FF242A078">
    <w:name w:val="F9263C0CE7074CFD85E5744FF242A078"/>
  </w:style>
  <w:style w:type="paragraph" w:customStyle="1" w:styleId="290EA9EFB3B84196AD920D4538BE61C4">
    <w:name w:val="290EA9EFB3B84196AD920D4538BE61C4"/>
  </w:style>
  <w:style w:type="paragraph" w:customStyle="1" w:styleId="D06C111C56FB43D8A84A20401F269613">
    <w:name w:val="D06C111C56FB43D8A84A20401F269613"/>
  </w:style>
  <w:style w:type="paragraph" w:customStyle="1" w:styleId="DB67FD7703B9455D8443A5176B19D28C">
    <w:name w:val="DB67FD7703B9455D8443A5176B19D28C"/>
  </w:style>
  <w:style w:type="paragraph" w:customStyle="1" w:styleId="0FA25C9BA71B49E2A154DD82D212DA6A">
    <w:name w:val="0FA25C9BA71B49E2A154DD82D212DA6A"/>
  </w:style>
  <w:style w:type="paragraph" w:customStyle="1" w:styleId="94F56E5126D246A2AD845E71A0F6107A">
    <w:name w:val="94F56E5126D246A2AD845E71A0F6107A"/>
  </w:style>
  <w:style w:type="paragraph" w:customStyle="1" w:styleId="CF6B340E81BB4B4E9012CAD6FEF8C28A">
    <w:name w:val="CF6B340E81BB4B4E9012CAD6FEF8C28A"/>
  </w:style>
  <w:style w:type="paragraph" w:customStyle="1" w:styleId="0E67ED8E635A4A9B8D9B9A92324A7AA1">
    <w:name w:val="0E67ED8E635A4A9B8D9B9A92324A7AA1"/>
  </w:style>
  <w:style w:type="paragraph" w:customStyle="1" w:styleId="EBF186F2348B4580AD4B9F5FC60CB23B">
    <w:name w:val="EBF186F2348B4580AD4B9F5FC60CB23B"/>
  </w:style>
  <w:style w:type="paragraph" w:customStyle="1" w:styleId="8974A46D47B04CD78D2BE6FD49EFDB92">
    <w:name w:val="8974A46D47B04CD78D2BE6FD49EFDB92"/>
  </w:style>
  <w:style w:type="paragraph" w:customStyle="1" w:styleId="B5C730512C87463D9905642838213164">
    <w:name w:val="B5C730512C87463D9905642838213164"/>
  </w:style>
  <w:style w:type="paragraph" w:customStyle="1" w:styleId="4AFACF12B326401FAB1B0260C0A526FE">
    <w:name w:val="4AFACF12B326401FAB1B0260C0A526FE"/>
  </w:style>
  <w:style w:type="paragraph" w:customStyle="1" w:styleId="949DB7CC486F4D18A9E2EA771B489E1C">
    <w:name w:val="949DB7CC486F4D18A9E2EA771B489E1C"/>
  </w:style>
  <w:style w:type="paragraph" w:customStyle="1" w:styleId="C57941A31ECA43B6BBB3C946E221EE4D">
    <w:name w:val="C57941A31ECA43B6BBB3C946E221EE4D"/>
  </w:style>
  <w:style w:type="paragraph" w:customStyle="1" w:styleId="DD56453689F647799B9A7A7ECE3B3DC5">
    <w:name w:val="DD56453689F647799B9A7A7ECE3B3DC5"/>
  </w:style>
  <w:style w:type="paragraph" w:customStyle="1" w:styleId="7FF82F1590E3462EAE31A19063909A0E">
    <w:name w:val="7FF82F1590E3462EAE31A19063909A0E"/>
  </w:style>
  <w:style w:type="paragraph" w:customStyle="1" w:styleId="EB6553425632421EAC917A0145B85E68">
    <w:name w:val="EB6553425632421EAC917A0145B85E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Project two </Abstract>
  <CompanyAddress/>
  <CompanyPhone/>
  <CompanyFax/>
  <CompanyEmail/>
</CoverPageProperti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208</TotalTime>
  <Pages>5</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f</dc:creator>
  <cp:keywords/>
  <dc:description/>
  <cp:lastModifiedBy>Faust, Jeremia</cp:lastModifiedBy>
  <cp:revision>3</cp:revision>
  <dcterms:created xsi:type="dcterms:W3CDTF">2022-08-13T12:18:00Z</dcterms:created>
  <dcterms:modified xsi:type="dcterms:W3CDTF">2022-08-13T15:46:00Z</dcterms:modified>
</cp:coreProperties>
</file>